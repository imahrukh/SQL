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8" w:type="pct"/>
        <w:jc w:val="center"/>
        <w:tblLook w:val="04A0" w:firstRow="1" w:lastRow="0" w:firstColumn="1" w:lastColumn="0" w:noHBand="0" w:noVBand="1"/>
      </w:tblPr>
      <w:tblGrid>
        <w:gridCol w:w="9450"/>
      </w:tblGrid>
      <w:tr w:rsidR="00927999">
        <w:trPr>
          <w:trHeight w:val="2525"/>
          <w:jc w:val="center"/>
        </w:trPr>
        <w:tc>
          <w:tcPr>
            <w:tcW w:w="5000" w:type="pct"/>
          </w:tcPr>
          <w:p w:rsidR="00927999" w:rsidRDefault="00762C52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b/>
                <w:sz w:val="32"/>
              </w:rPr>
            </w:pPr>
            <w:r>
              <w:rPr>
                <w:rFonts w:eastAsia="DejaVu Sans"/>
                <w:b/>
                <w:sz w:val="32"/>
              </w:rPr>
              <w:t xml:space="preserve">National University of Computer and Emerging Sciences       </w:t>
            </w:r>
          </w:p>
          <w:p w:rsidR="00927999" w:rsidRDefault="00927999">
            <w:pPr>
              <w:pStyle w:val="NoSpacing"/>
              <w:spacing w:after="100" w:afterAutospacing="1"/>
              <w:ind w:right="666"/>
              <w:jc w:val="center"/>
            </w:pPr>
          </w:p>
          <w:p w:rsidR="00927999" w:rsidRDefault="00762C52">
            <w:pPr>
              <w:ind w:right="66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17065" cy="1866900"/>
                  <wp:effectExtent l="0" t="0" r="6985" b="0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414" cy="187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999">
        <w:trPr>
          <w:trHeight w:val="2525"/>
          <w:jc w:val="center"/>
        </w:trPr>
        <w:tc>
          <w:tcPr>
            <w:tcW w:w="5000" w:type="pct"/>
          </w:tcPr>
          <w:p w:rsidR="00927999" w:rsidRDefault="00927999">
            <w:pPr>
              <w:pStyle w:val="NoSpacing"/>
              <w:spacing w:before="100" w:beforeAutospacing="1"/>
              <w:ind w:right="666"/>
            </w:pPr>
          </w:p>
          <w:p w:rsidR="00927999" w:rsidRDefault="00762C52">
            <w:pPr>
              <w:pStyle w:val="NoSpacing"/>
              <w:spacing w:before="100" w:beforeAutospacing="1"/>
              <w:ind w:right="66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Lab </w:t>
            </w:r>
            <w:r w:rsidR="001B25D0">
              <w:rPr>
                <w:b/>
                <w:sz w:val="40"/>
              </w:rPr>
              <w:t>5</w:t>
            </w:r>
          </w:p>
          <w:p w:rsidR="00927999" w:rsidRDefault="00762C52" w:rsidP="00563C0D">
            <w:pPr>
              <w:pStyle w:val="NoSpacing"/>
              <w:spacing w:before="100" w:beforeAutospacing="1"/>
              <w:ind w:right="666"/>
              <w:jc w:val="center"/>
              <w:rPr>
                <w:rFonts w:eastAsia="DejaVu Sans"/>
              </w:rPr>
            </w:pPr>
            <w:r>
              <w:rPr>
                <w:sz w:val="32"/>
              </w:rPr>
              <w:t>“Data Re</w:t>
            </w:r>
            <w:r w:rsidR="00104AF1">
              <w:rPr>
                <w:sz w:val="32"/>
              </w:rPr>
              <w:t>trieval Select-from-where</w:t>
            </w:r>
            <w:r>
              <w:rPr>
                <w:sz w:val="32"/>
              </w:rPr>
              <w:t xml:space="preserve">, </w:t>
            </w:r>
            <w:r w:rsidR="00563C0D">
              <w:rPr>
                <w:sz w:val="32"/>
              </w:rPr>
              <w:t>Nested Queries</w:t>
            </w:r>
            <w:r>
              <w:rPr>
                <w:sz w:val="32"/>
              </w:rPr>
              <w:t>”</w:t>
            </w:r>
          </w:p>
        </w:tc>
      </w:tr>
      <w:tr w:rsidR="00927999">
        <w:trPr>
          <w:trHeight w:val="70"/>
          <w:jc w:val="center"/>
        </w:trPr>
        <w:tc>
          <w:tcPr>
            <w:tcW w:w="5000" w:type="pct"/>
          </w:tcPr>
          <w:p w:rsidR="00927999" w:rsidRDefault="00927999">
            <w:pPr>
              <w:pStyle w:val="NoSpacing"/>
              <w:tabs>
                <w:tab w:val="left" w:pos="3465"/>
              </w:tabs>
              <w:ind w:right="666"/>
            </w:pPr>
          </w:p>
        </w:tc>
      </w:tr>
      <w:tr w:rsidR="00927999">
        <w:trPr>
          <w:trHeight w:val="631"/>
          <w:jc w:val="center"/>
        </w:trPr>
        <w:tc>
          <w:tcPr>
            <w:tcW w:w="5000" w:type="pct"/>
            <w:vAlign w:val="center"/>
          </w:tcPr>
          <w:p w:rsidR="00927999" w:rsidRDefault="00762C52">
            <w:pPr>
              <w:pStyle w:val="NoSpacing"/>
              <w:ind w:right="666"/>
              <w:jc w:val="center"/>
              <w:rPr>
                <w:b/>
              </w:rPr>
            </w:pPr>
            <w:r>
              <w:rPr>
                <w:b/>
                <w:sz w:val="32"/>
              </w:rPr>
              <w:t>Database Systems Lab</w:t>
            </w:r>
          </w:p>
        </w:tc>
      </w:tr>
      <w:tr w:rsidR="00927999">
        <w:trPr>
          <w:trHeight w:val="315"/>
          <w:jc w:val="center"/>
        </w:trPr>
        <w:tc>
          <w:tcPr>
            <w:tcW w:w="5000" w:type="pct"/>
            <w:vAlign w:val="center"/>
          </w:tcPr>
          <w:p w:rsidR="00927999" w:rsidRDefault="00563C0D">
            <w:pPr>
              <w:pStyle w:val="NoSpacing"/>
              <w:ind w:right="666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Spring</w:t>
            </w:r>
            <w:r w:rsidR="00762C52">
              <w:rPr>
                <w:b/>
                <w:bCs/>
                <w:sz w:val="24"/>
                <w:szCs w:val="28"/>
              </w:rPr>
              <w:t xml:space="preserve"> 202</w:t>
            </w:r>
            <w:r>
              <w:rPr>
                <w:b/>
                <w:bCs/>
                <w:sz w:val="24"/>
                <w:szCs w:val="28"/>
              </w:rPr>
              <w:t>4</w:t>
            </w:r>
          </w:p>
        </w:tc>
      </w:tr>
    </w:tbl>
    <w:p w:rsidR="00927999" w:rsidRDefault="00927999"/>
    <w:p w:rsidR="00927999" w:rsidRDefault="00927999"/>
    <w:p w:rsidR="00927999" w:rsidRDefault="00927999"/>
    <w:p w:rsidR="00927999" w:rsidRDefault="00927999"/>
    <w:p w:rsidR="00927999" w:rsidRDefault="00927999"/>
    <w:p w:rsidR="00927999" w:rsidRDefault="00927999"/>
    <w:p w:rsidR="00927999" w:rsidRDefault="00927999"/>
    <w:p w:rsidR="00927999" w:rsidRDefault="00927999"/>
    <w:p w:rsidR="00927999" w:rsidRDefault="00927999"/>
    <w:p w:rsidR="00927999" w:rsidRDefault="00927999">
      <w:pPr>
        <w:jc w:val="center"/>
      </w:pPr>
    </w:p>
    <w:p w:rsidR="00927999" w:rsidRDefault="00927999">
      <w:pPr>
        <w:jc w:val="center"/>
      </w:pPr>
    </w:p>
    <w:p w:rsidR="00927999" w:rsidRDefault="00927999">
      <w:pPr>
        <w:jc w:val="center"/>
      </w:pPr>
    </w:p>
    <w:p w:rsidR="00927999" w:rsidRDefault="00927999">
      <w:pPr>
        <w:jc w:val="center"/>
      </w:pPr>
    </w:p>
    <w:p w:rsidR="00927999" w:rsidRDefault="00927999">
      <w:pPr>
        <w:jc w:val="center"/>
      </w:pPr>
    </w:p>
    <w:p w:rsidR="00927999" w:rsidRDefault="00927999">
      <w:pPr>
        <w:jc w:val="center"/>
      </w:pPr>
    </w:p>
    <w:p w:rsidR="00927999" w:rsidRDefault="00927999">
      <w:pPr>
        <w:jc w:val="center"/>
      </w:pPr>
    </w:p>
    <w:p w:rsidR="00927999" w:rsidRDefault="00927999">
      <w:pPr>
        <w:jc w:val="center"/>
      </w:pPr>
    </w:p>
    <w:p w:rsidR="00927999" w:rsidRDefault="00762C52">
      <w:pPr>
        <w:jc w:val="center"/>
        <w:rPr>
          <w:sz w:val="24"/>
        </w:rPr>
      </w:pPr>
      <w:r>
        <w:rPr>
          <w:sz w:val="24"/>
        </w:rPr>
        <w:t>Department of Computer Science</w:t>
      </w:r>
    </w:p>
    <w:p w:rsidR="00927999" w:rsidRDefault="00762C52">
      <w:pPr>
        <w:jc w:val="center"/>
        <w:rPr>
          <w:sz w:val="24"/>
        </w:rPr>
      </w:pPr>
      <w:r>
        <w:rPr>
          <w:sz w:val="24"/>
        </w:rPr>
        <w:t>FAST-NU, Lahore, Pakistan</w:t>
      </w:r>
    </w:p>
    <w:p w:rsidR="00927999" w:rsidRDefault="00927999">
      <w:pPr>
        <w:rPr>
          <w:sz w:val="24"/>
        </w:rPr>
        <w:sectPr w:rsidR="00927999" w:rsidSect="001207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7999" w:rsidRDefault="00927999">
      <w:pPr>
        <w:rPr>
          <w:sz w:val="24"/>
        </w:rPr>
      </w:pPr>
    </w:p>
    <w:p w:rsidR="00563C0D" w:rsidRPr="00563C0D" w:rsidRDefault="00563C0D">
      <w:pPr>
        <w:rPr>
          <w:b/>
          <w:sz w:val="24"/>
        </w:rPr>
      </w:pPr>
      <w:r w:rsidRPr="00563C0D">
        <w:rPr>
          <w:b/>
          <w:sz w:val="24"/>
        </w:rPr>
        <w:t>Schema:</w:t>
      </w:r>
    </w:p>
    <w:p w:rsidR="00927999" w:rsidRDefault="00563C0D">
      <w:r>
        <w:t xml:space="preserve">For this exercise use the following schema, the script to create this schema and populate data is given in </w:t>
      </w:r>
      <w:proofErr w:type="spellStart"/>
      <w:r>
        <w:t>Twitter.SQL</w:t>
      </w:r>
      <w:proofErr w:type="spellEnd"/>
      <w:r>
        <w:t xml:space="preserve"> file.</w:t>
      </w:r>
    </w:p>
    <w:p w:rsidR="00563C0D" w:rsidRDefault="00563C0D"/>
    <w:p w:rsidR="00563C0D" w:rsidRDefault="00563C0D"/>
    <w:p w:rsidR="00563C0D" w:rsidRDefault="00563C0D">
      <w:r w:rsidRPr="00563C0D">
        <w:rPr>
          <w:noProof/>
        </w:rPr>
        <w:drawing>
          <wp:inline distT="0" distB="0" distL="0" distR="0" wp14:anchorId="1CFD3E7A" wp14:editId="0B5B5480">
            <wp:extent cx="4999153" cy="24995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0D" w:rsidRDefault="00563C0D"/>
    <w:p w:rsidR="00563C0D" w:rsidRDefault="00563C0D">
      <w:r>
        <w:rPr>
          <w:noProof/>
        </w:rPr>
        <w:drawing>
          <wp:inline distT="0" distB="0" distL="0" distR="0" wp14:anchorId="55AAC2FA" wp14:editId="17D7CC85">
            <wp:extent cx="5943600" cy="3639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0D" w:rsidRDefault="00563C0D">
      <w:r>
        <w:t xml:space="preserve">  </w:t>
      </w:r>
      <w:r>
        <w:rPr>
          <w:noProof/>
        </w:rPr>
        <w:drawing>
          <wp:inline distT="0" distB="0" distL="0" distR="0" wp14:anchorId="4192D4B2" wp14:editId="50E23198">
            <wp:extent cx="5943600" cy="4700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0D" w:rsidRDefault="00563C0D">
      <w:r>
        <w:rPr>
          <w:noProof/>
        </w:rPr>
        <w:drawing>
          <wp:inline distT="0" distB="0" distL="0" distR="0" wp14:anchorId="4EC50199" wp14:editId="77435182">
            <wp:extent cx="5943600" cy="2406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0D" w:rsidRDefault="00563C0D">
      <w:r w:rsidRPr="00563C0D">
        <w:rPr>
          <w:noProof/>
        </w:rPr>
        <w:drawing>
          <wp:inline distT="0" distB="0" distL="0" distR="0" wp14:anchorId="44E7C4EC" wp14:editId="1530A893">
            <wp:extent cx="5812550" cy="4272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610"/>
                    <a:stretch/>
                  </pic:blipFill>
                  <pic:spPr bwMode="auto">
                    <a:xfrm>
                      <a:off x="0" y="0"/>
                      <a:ext cx="5818168" cy="427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C0D" w:rsidRDefault="00563C0D"/>
    <w:p w:rsidR="00563C0D" w:rsidRDefault="00563C0D"/>
    <w:p w:rsidR="00563C0D" w:rsidRDefault="00563C0D"/>
    <w:p w:rsidR="00563C0D" w:rsidRDefault="00563C0D">
      <w:pPr>
        <w:rPr>
          <w:b/>
          <w:sz w:val="36"/>
        </w:rPr>
      </w:pPr>
      <w:r w:rsidRPr="00563C0D">
        <w:rPr>
          <w:b/>
          <w:sz w:val="36"/>
        </w:rPr>
        <w:t>Exercise:</w:t>
      </w:r>
    </w:p>
    <w:p w:rsidR="00563C0D" w:rsidRPr="00D71EFC" w:rsidRDefault="00563C0D" w:rsidP="00D71EFC">
      <w:pPr>
        <w:pStyle w:val="ListParagraph"/>
        <w:numPr>
          <w:ilvl w:val="0"/>
          <w:numId w:val="7"/>
        </w:numPr>
        <w:rPr>
          <w:sz w:val="24"/>
        </w:rPr>
      </w:pPr>
      <w:r w:rsidRPr="00D71EFC">
        <w:rPr>
          <w:sz w:val="24"/>
        </w:rPr>
        <w:t>Find the tweets liked by users who are following '</w:t>
      </w:r>
      <w:proofErr w:type="spellStart"/>
      <w:r w:rsidRPr="00D71EFC">
        <w:rPr>
          <w:sz w:val="24"/>
        </w:rPr>
        <w:t>ImranKhan</w:t>
      </w:r>
      <w:proofErr w:type="spellEnd"/>
      <w:r w:rsidRPr="00D71EFC">
        <w:rPr>
          <w:sz w:val="24"/>
        </w:rPr>
        <w:t>'.</w:t>
      </w:r>
    </w:p>
    <w:p w:rsidR="00563C0D" w:rsidRPr="00D71EFC" w:rsidRDefault="00563C0D" w:rsidP="00D71EFC">
      <w:pPr>
        <w:pStyle w:val="ListParagraph"/>
        <w:numPr>
          <w:ilvl w:val="0"/>
          <w:numId w:val="7"/>
        </w:numPr>
        <w:rPr>
          <w:sz w:val="24"/>
        </w:rPr>
      </w:pPr>
      <w:r w:rsidRPr="00D71EFC">
        <w:rPr>
          <w:sz w:val="24"/>
        </w:rPr>
        <w:t>List the usernames of users who have interests in politics.</w:t>
      </w:r>
    </w:p>
    <w:p w:rsidR="00563C0D" w:rsidRPr="00D71EFC" w:rsidRDefault="00563C0D" w:rsidP="00D71EFC">
      <w:pPr>
        <w:pStyle w:val="ListParagraph"/>
        <w:numPr>
          <w:ilvl w:val="0"/>
          <w:numId w:val="7"/>
        </w:numPr>
        <w:rPr>
          <w:sz w:val="24"/>
        </w:rPr>
      </w:pPr>
      <w:r w:rsidRPr="00D71EFC">
        <w:rPr>
          <w:sz w:val="24"/>
        </w:rPr>
        <w:t>Get the usernames of users who have liked tweets by '</w:t>
      </w:r>
      <w:proofErr w:type="spellStart"/>
      <w:r w:rsidRPr="00D71EFC">
        <w:rPr>
          <w:sz w:val="24"/>
        </w:rPr>
        <w:t>DonaldTrump</w:t>
      </w:r>
      <w:proofErr w:type="spellEnd"/>
      <w:r w:rsidRPr="00D71EFC">
        <w:rPr>
          <w:sz w:val="24"/>
        </w:rPr>
        <w:t>'.</w:t>
      </w:r>
    </w:p>
    <w:p w:rsidR="00563C0D" w:rsidRPr="00D71EFC" w:rsidRDefault="00563C0D" w:rsidP="00D71EFC">
      <w:pPr>
        <w:pStyle w:val="ListParagraph"/>
        <w:numPr>
          <w:ilvl w:val="0"/>
          <w:numId w:val="7"/>
        </w:numPr>
        <w:rPr>
          <w:sz w:val="24"/>
        </w:rPr>
      </w:pPr>
      <w:r w:rsidRPr="00D71EFC">
        <w:rPr>
          <w:sz w:val="24"/>
        </w:rPr>
        <w:t>Find the tweets liked by users who have interests in both politics and sports.</w:t>
      </w:r>
    </w:p>
    <w:p w:rsidR="00563C0D" w:rsidRPr="00D71EFC" w:rsidRDefault="00563C0D" w:rsidP="00D71EFC">
      <w:pPr>
        <w:pStyle w:val="ListParagraph"/>
        <w:numPr>
          <w:ilvl w:val="0"/>
          <w:numId w:val="7"/>
        </w:numPr>
        <w:rPr>
          <w:sz w:val="24"/>
        </w:rPr>
      </w:pPr>
      <w:r w:rsidRPr="00D71EFC">
        <w:rPr>
          <w:sz w:val="24"/>
        </w:rPr>
        <w:t>List the usernames of users who are not following anyone</w:t>
      </w:r>
    </w:p>
    <w:p w:rsidR="00563C0D" w:rsidRPr="00D71EFC" w:rsidRDefault="00563C0D" w:rsidP="00D71EFC">
      <w:pPr>
        <w:pStyle w:val="ListParagraph"/>
        <w:numPr>
          <w:ilvl w:val="0"/>
          <w:numId w:val="7"/>
        </w:numPr>
        <w:rPr>
          <w:sz w:val="24"/>
        </w:rPr>
      </w:pPr>
      <w:r w:rsidRPr="00D71EFC">
        <w:rPr>
          <w:sz w:val="24"/>
        </w:rPr>
        <w:t>Retrieve the usernames of users who have liked tweets containing the hashtag '#</w:t>
      </w:r>
      <w:proofErr w:type="spellStart"/>
      <w:r w:rsidRPr="00D71EFC">
        <w:rPr>
          <w:sz w:val="24"/>
        </w:rPr>
        <w:t>MasseCritique</w:t>
      </w:r>
      <w:proofErr w:type="spellEnd"/>
      <w:r w:rsidRPr="00D71EFC">
        <w:rPr>
          <w:sz w:val="24"/>
        </w:rPr>
        <w:t>'.</w:t>
      </w:r>
    </w:p>
    <w:p w:rsidR="00563C0D" w:rsidRPr="00D71EFC" w:rsidRDefault="00563C0D" w:rsidP="00D71EFC">
      <w:pPr>
        <w:pStyle w:val="ListParagraph"/>
        <w:numPr>
          <w:ilvl w:val="0"/>
          <w:numId w:val="7"/>
        </w:numPr>
        <w:rPr>
          <w:sz w:val="24"/>
        </w:rPr>
      </w:pPr>
      <w:r w:rsidRPr="00D71EFC">
        <w:rPr>
          <w:sz w:val="24"/>
        </w:rPr>
        <w:t>List the tweets liked by users who are from the USA.</w:t>
      </w:r>
    </w:p>
    <w:p w:rsidR="00563C0D" w:rsidRPr="00D71EFC" w:rsidRDefault="00563C0D" w:rsidP="00D71EFC">
      <w:pPr>
        <w:pStyle w:val="ListParagraph"/>
        <w:numPr>
          <w:ilvl w:val="0"/>
          <w:numId w:val="7"/>
        </w:numPr>
        <w:rPr>
          <w:sz w:val="24"/>
        </w:rPr>
      </w:pPr>
      <w:r w:rsidRPr="00D71EFC">
        <w:rPr>
          <w:sz w:val="24"/>
        </w:rPr>
        <w:t>Find the usernames of users who have interests in both movies and sports.</w:t>
      </w:r>
    </w:p>
    <w:p w:rsidR="00563C0D" w:rsidRPr="00D71EFC" w:rsidRDefault="00563C0D" w:rsidP="00D71EFC">
      <w:pPr>
        <w:pStyle w:val="ListParagraph"/>
        <w:numPr>
          <w:ilvl w:val="0"/>
          <w:numId w:val="7"/>
        </w:numPr>
        <w:rPr>
          <w:sz w:val="24"/>
        </w:rPr>
      </w:pPr>
      <w:r w:rsidRPr="00D71EFC">
        <w:rPr>
          <w:sz w:val="24"/>
        </w:rPr>
        <w:t xml:space="preserve">Retrieve the tweets liked by users who are following </w:t>
      </w:r>
      <w:r w:rsidR="00D71EFC">
        <w:rPr>
          <w:sz w:val="24"/>
        </w:rPr>
        <w:t>‘</w:t>
      </w:r>
      <w:r w:rsidRPr="00D71EFC">
        <w:rPr>
          <w:sz w:val="24"/>
        </w:rPr>
        <w:t>Ali123</w:t>
      </w:r>
      <w:r w:rsidR="00D71EFC">
        <w:rPr>
          <w:sz w:val="24"/>
        </w:rPr>
        <w:t>’</w:t>
      </w:r>
    </w:p>
    <w:p w:rsidR="00563C0D" w:rsidRPr="00D71EFC" w:rsidRDefault="00563C0D" w:rsidP="00D71EFC">
      <w:pPr>
        <w:pStyle w:val="ListParagraph"/>
        <w:numPr>
          <w:ilvl w:val="0"/>
          <w:numId w:val="7"/>
        </w:numPr>
        <w:rPr>
          <w:sz w:val="24"/>
        </w:rPr>
      </w:pPr>
      <w:r w:rsidRPr="00D71EFC">
        <w:rPr>
          <w:sz w:val="24"/>
        </w:rPr>
        <w:t>List the usernames of users who have not liked any tweet.</w:t>
      </w:r>
    </w:p>
    <w:p w:rsidR="00563C0D" w:rsidRPr="00D71EFC" w:rsidRDefault="00563C0D" w:rsidP="00D71EFC">
      <w:pPr>
        <w:pStyle w:val="ListParagraph"/>
        <w:numPr>
          <w:ilvl w:val="0"/>
          <w:numId w:val="7"/>
        </w:numPr>
        <w:rPr>
          <w:sz w:val="24"/>
        </w:rPr>
      </w:pPr>
      <w:r w:rsidRPr="00D71EFC">
        <w:rPr>
          <w:sz w:val="24"/>
        </w:rPr>
        <w:t>Find the tweets liked by users who have interests in education</w:t>
      </w:r>
    </w:p>
    <w:p w:rsidR="00563C0D" w:rsidRPr="00563C0D" w:rsidRDefault="00563C0D" w:rsidP="00D71EFC">
      <w:pPr>
        <w:pStyle w:val="ListParagraph"/>
        <w:rPr>
          <w:sz w:val="24"/>
        </w:rPr>
      </w:pPr>
    </w:p>
    <w:sectPr w:rsidR="00563C0D" w:rsidRPr="00563C0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0717" w:rsidRDefault="00120717">
      <w:r>
        <w:separator/>
      </w:r>
    </w:p>
  </w:endnote>
  <w:endnote w:type="continuationSeparator" w:id="0">
    <w:p w:rsidR="00120717" w:rsidRDefault="00120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Yu Gothic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7999" w:rsidRDefault="00762C52">
    <w:pPr>
      <w:pStyle w:val="Footer"/>
      <w:rPr>
        <w:sz w:val="24"/>
      </w:rPr>
    </w:pPr>
    <w:r>
      <w:rPr>
        <w:sz w:val="24"/>
      </w:rPr>
      <w:t xml:space="preserve">Page </w:t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104AF1">
      <w:rPr>
        <w:noProof/>
        <w:sz w:val="24"/>
      </w:rPr>
      <w:t>3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0717" w:rsidRDefault="00120717">
      <w:r>
        <w:separator/>
      </w:r>
    </w:p>
  </w:footnote>
  <w:footnote w:type="continuationSeparator" w:id="0">
    <w:p w:rsidR="00120717" w:rsidRDefault="00120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7999" w:rsidRDefault="00762C52">
    <w:pPr>
      <w:pStyle w:val="Header"/>
      <w:rPr>
        <w:sz w:val="22"/>
      </w:rPr>
    </w:pPr>
    <w:r>
      <w:rPr>
        <w:noProof/>
      </w:rPr>
      <w:drawing>
        <wp:inline distT="0" distB="0" distL="0" distR="0">
          <wp:extent cx="352425" cy="342900"/>
          <wp:effectExtent l="0" t="0" r="9525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rPr>
        <w:sz w:val="22"/>
      </w:rPr>
      <w:t>FAST NU Lahore</w:t>
    </w:r>
    <w:r>
      <w:rPr>
        <w:sz w:val="22"/>
      </w:rPr>
      <w:tab/>
    </w:r>
    <w:r>
      <w:rPr>
        <w:sz w:val="22"/>
      </w:rPr>
      <w:tab/>
      <w:t>Database Systems Lab - CL 218</w:t>
    </w:r>
  </w:p>
  <w:p w:rsidR="00927999" w:rsidRDefault="00927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5D8E"/>
    <w:multiLevelType w:val="multilevel"/>
    <w:tmpl w:val="124E5D8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10654C"/>
    <w:multiLevelType w:val="hybridMultilevel"/>
    <w:tmpl w:val="D8F2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34EA1"/>
    <w:multiLevelType w:val="hybridMultilevel"/>
    <w:tmpl w:val="9402A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82604"/>
    <w:multiLevelType w:val="hybridMultilevel"/>
    <w:tmpl w:val="4FB0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6493C"/>
    <w:multiLevelType w:val="multilevel"/>
    <w:tmpl w:val="5D764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90575"/>
    <w:multiLevelType w:val="multilevel"/>
    <w:tmpl w:val="F73C83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9E5561"/>
    <w:multiLevelType w:val="multilevel"/>
    <w:tmpl w:val="6B9E556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3192333">
    <w:abstractNumId w:val="0"/>
  </w:num>
  <w:num w:numId="2" w16cid:durableId="907572305">
    <w:abstractNumId w:val="4"/>
  </w:num>
  <w:num w:numId="3" w16cid:durableId="1262564393">
    <w:abstractNumId w:val="6"/>
  </w:num>
  <w:num w:numId="4" w16cid:durableId="667439285">
    <w:abstractNumId w:val="3"/>
  </w:num>
  <w:num w:numId="5" w16cid:durableId="1372878293">
    <w:abstractNumId w:val="1"/>
  </w:num>
  <w:num w:numId="6" w16cid:durableId="1872373043">
    <w:abstractNumId w:val="5"/>
  </w:num>
  <w:num w:numId="7" w16cid:durableId="918635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3E7"/>
    <w:rsid w:val="00062D8F"/>
    <w:rsid w:val="00086DB1"/>
    <w:rsid w:val="000A4018"/>
    <w:rsid w:val="000A765B"/>
    <w:rsid w:val="000B4555"/>
    <w:rsid w:val="000F1DD5"/>
    <w:rsid w:val="00104AF1"/>
    <w:rsid w:val="00120717"/>
    <w:rsid w:val="00166F41"/>
    <w:rsid w:val="001B1FBE"/>
    <w:rsid w:val="001B25D0"/>
    <w:rsid w:val="00222F78"/>
    <w:rsid w:val="00243D51"/>
    <w:rsid w:val="002603E7"/>
    <w:rsid w:val="002805F0"/>
    <w:rsid w:val="0029358B"/>
    <w:rsid w:val="00297323"/>
    <w:rsid w:val="00366903"/>
    <w:rsid w:val="003A2D33"/>
    <w:rsid w:val="003C2705"/>
    <w:rsid w:val="003C62FE"/>
    <w:rsid w:val="003E4A6E"/>
    <w:rsid w:val="0041533E"/>
    <w:rsid w:val="004224F9"/>
    <w:rsid w:val="00433158"/>
    <w:rsid w:val="00440EF6"/>
    <w:rsid w:val="004471F5"/>
    <w:rsid w:val="00450314"/>
    <w:rsid w:val="00455327"/>
    <w:rsid w:val="004E4311"/>
    <w:rsid w:val="00551C7A"/>
    <w:rsid w:val="00563C0D"/>
    <w:rsid w:val="0056494D"/>
    <w:rsid w:val="00574A63"/>
    <w:rsid w:val="005917C3"/>
    <w:rsid w:val="005A117E"/>
    <w:rsid w:val="005C60F2"/>
    <w:rsid w:val="005C6AEA"/>
    <w:rsid w:val="00651528"/>
    <w:rsid w:val="006A01B4"/>
    <w:rsid w:val="006C7552"/>
    <w:rsid w:val="006F4CEE"/>
    <w:rsid w:val="00702297"/>
    <w:rsid w:val="00762C52"/>
    <w:rsid w:val="007765E8"/>
    <w:rsid w:val="00786713"/>
    <w:rsid w:val="0078733A"/>
    <w:rsid w:val="0079371B"/>
    <w:rsid w:val="007A51D8"/>
    <w:rsid w:val="007B1659"/>
    <w:rsid w:val="007F0B9F"/>
    <w:rsid w:val="007F4BF8"/>
    <w:rsid w:val="008020CC"/>
    <w:rsid w:val="00816AE1"/>
    <w:rsid w:val="00840C14"/>
    <w:rsid w:val="00872610"/>
    <w:rsid w:val="008C3D21"/>
    <w:rsid w:val="0091646A"/>
    <w:rsid w:val="00927999"/>
    <w:rsid w:val="00965FC5"/>
    <w:rsid w:val="00983E1C"/>
    <w:rsid w:val="009940F1"/>
    <w:rsid w:val="009C66A4"/>
    <w:rsid w:val="009D427D"/>
    <w:rsid w:val="009D788A"/>
    <w:rsid w:val="009E72E3"/>
    <w:rsid w:val="00A5158F"/>
    <w:rsid w:val="00A5335B"/>
    <w:rsid w:val="00A63721"/>
    <w:rsid w:val="00A71492"/>
    <w:rsid w:val="00A9385C"/>
    <w:rsid w:val="00A95AC0"/>
    <w:rsid w:val="00AC7D8A"/>
    <w:rsid w:val="00AF464D"/>
    <w:rsid w:val="00B13A22"/>
    <w:rsid w:val="00B23355"/>
    <w:rsid w:val="00B33213"/>
    <w:rsid w:val="00B37F29"/>
    <w:rsid w:val="00B643F1"/>
    <w:rsid w:val="00BB306F"/>
    <w:rsid w:val="00BD37C2"/>
    <w:rsid w:val="00BF4423"/>
    <w:rsid w:val="00C05C9C"/>
    <w:rsid w:val="00C11720"/>
    <w:rsid w:val="00C95B68"/>
    <w:rsid w:val="00CC3E5F"/>
    <w:rsid w:val="00CD6A80"/>
    <w:rsid w:val="00CE3C5D"/>
    <w:rsid w:val="00CF2917"/>
    <w:rsid w:val="00D439B4"/>
    <w:rsid w:val="00D71EFC"/>
    <w:rsid w:val="00D773DF"/>
    <w:rsid w:val="00DC1508"/>
    <w:rsid w:val="00DD3851"/>
    <w:rsid w:val="00DF6349"/>
    <w:rsid w:val="00DF7105"/>
    <w:rsid w:val="00E20702"/>
    <w:rsid w:val="00E36388"/>
    <w:rsid w:val="00E70069"/>
    <w:rsid w:val="00ED6D5B"/>
    <w:rsid w:val="00F044AC"/>
    <w:rsid w:val="00F0583B"/>
    <w:rsid w:val="00F30CEA"/>
    <w:rsid w:val="00F35A2A"/>
    <w:rsid w:val="00F91A36"/>
    <w:rsid w:val="00FF58EE"/>
    <w:rsid w:val="3B6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1CC7DC"/>
  <w15:docId w15:val="{D9C1BF28-4E4E-4E05-97FB-E93C8D2B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Times New Roman" w:eastAsia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120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60" w:after="120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Strong">
    <w:name w:val="Strong"/>
    <w:uiPriority w:val="22"/>
    <w:qFormat/>
    <w:rPr>
      <w:rFonts w:cs="Times New Roman"/>
      <w:b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NoSpacing">
    <w:name w:val="No Spacing"/>
    <w:basedOn w:val="Normal"/>
    <w:link w:val="NoSpacingChar"/>
    <w:uiPriority w:val="1"/>
    <w:qFormat/>
  </w:style>
  <w:style w:type="character" w:customStyle="1" w:styleId="NoSpacingChar">
    <w:name w:val="No Spacing Char"/>
    <w:link w:val="NoSpacing"/>
    <w:uiPriority w:val="1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qFormat/>
    <w:rPr>
      <w:rFonts w:ascii="Times New Roman" w:eastAsia="Times New Roman" w:hAnsi="Times New Roman"/>
      <w:b/>
      <w:sz w:val="36"/>
      <w:szCs w:val="32"/>
    </w:rPr>
  </w:style>
  <w:style w:type="character" w:customStyle="1" w:styleId="Heading2Char">
    <w:name w:val="Heading 2 Char"/>
    <w:link w:val="Heading2"/>
    <w:uiPriority w:val="9"/>
    <w:qFormat/>
    <w:rPr>
      <w:rFonts w:ascii="Times New Roman" w:eastAsia="Times New Roman" w:hAnsi="Times New Roman"/>
      <w:b/>
      <w:sz w:val="32"/>
      <w:szCs w:val="26"/>
    </w:rPr>
  </w:style>
  <w:style w:type="character" w:customStyle="1" w:styleId="Heading3Char">
    <w:name w:val="Heading 3 Char"/>
    <w:link w:val="Heading3"/>
    <w:uiPriority w:val="9"/>
    <w:qFormat/>
    <w:rPr>
      <w:rFonts w:ascii="Times New Roman" w:eastAsia="Times New Roman" w:hAnsi="Times New Roman"/>
      <w:b/>
      <w:sz w:val="28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rFonts w:ascii="Calibri Light" w:hAnsi="Calibri Light"/>
      <w:color w:val="2E74B5"/>
      <w:sz w:val="32"/>
    </w:rPr>
  </w:style>
  <w:style w:type="character" w:customStyle="1" w:styleId="HeaderChar">
    <w:name w:val="Header Char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link w:val="Footer"/>
    <w:uiPriority w:val="99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5.png" /><Relationship Id="rId18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5" Type="http://schemas.openxmlformats.org/officeDocument/2006/relationships/settings" Target="settings.xml" /><Relationship Id="rId15" Type="http://schemas.openxmlformats.org/officeDocument/2006/relationships/header" Target="header1.xml" /><Relationship Id="rId10" Type="http://schemas.openxmlformats.org/officeDocument/2006/relationships/image" Target="media/image2.png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image" Target="media/image6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DBlab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BEA7F26-05B7-4189-9A82-C05D27C5EF3F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DBlab.dotx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Affan Malik</cp:lastModifiedBy>
  <cp:revision>3</cp:revision>
  <dcterms:created xsi:type="dcterms:W3CDTF">2024-03-01T03:27:00Z</dcterms:created>
  <dcterms:modified xsi:type="dcterms:W3CDTF">2024-03-01T03:27:00Z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81AE6036718743B5929B768FB2763B23_12</vt:lpwstr>
  </property>
</Properties>
</file>